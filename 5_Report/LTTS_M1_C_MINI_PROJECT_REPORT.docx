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37F13B56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16616E">
                              <w:rPr>
                                <w:rFonts w:ascii="Arial" w:hAnsi="Arial" w:cs="Arial"/>
                                <w:sz w:val="56"/>
                              </w:rPr>
                              <w:t>Project Name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" filled="f" stroked="f" strokeweight=".5pt">
                <v:textbox>
                  <w:txbxContent>
                    <w:p w14:paraId="48DC9B5B" w14:textId="37F13B56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16616E">
                        <w:rPr>
                          <w:rFonts w:ascii="Arial" w:hAnsi="Arial" w:cs="Arial"/>
                          <w:sz w:val="56"/>
                        </w:rPr>
                        <w:t>Project Name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D7960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11296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4" w14:textId="26D21211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7E26A9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C Programming On Multiple </w:t>
                            </w:r>
                            <w:r w:rsidR="007E26A9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Platforms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4" w14:textId="26D21211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7E26A9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C Programming On Multiple </w:t>
                      </w:r>
                      <w:r w:rsidR="007E26A9">
                        <w:rPr>
                          <w:rFonts w:ascii="Arial" w:hAnsi="Arial" w:cs="Arial"/>
                          <w:bCs/>
                          <w:sz w:val="24"/>
                        </w:rPr>
                        <w:t>Platforms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091C18A7" w:rsidR="002979C3" w:rsidRPr="00B96BE2" w:rsidRDefault="00B33C6F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31/03/2022</w:t>
            </w:r>
          </w:p>
        </w:tc>
        <w:tc>
          <w:tcPr>
            <w:tcW w:w="863" w:type="pct"/>
            <w:vAlign w:val="center"/>
          </w:tcPr>
          <w:p w14:paraId="48DC9A5B" w14:textId="41E4DE2C" w:rsidR="001B4CE7" w:rsidRPr="007B3ACD" w:rsidRDefault="00B33C6F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RM AAKASH NARAYANAN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CE0D01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6766" w14:textId="77777777" w:rsidR="00CE0D01" w:rsidRDefault="00CE0D01" w:rsidP="006A582B">
      <w:r>
        <w:separator/>
      </w:r>
    </w:p>
  </w:endnote>
  <w:endnote w:type="continuationSeparator" w:id="0">
    <w:p w14:paraId="2CB0B81D" w14:textId="77777777" w:rsidR="00CE0D01" w:rsidRDefault="00CE0D01" w:rsidP="006A582B">
      <w:r>
        <w:continuationSeparator/>
      </w:r>
    </w:p>
  </w:endnote>
  <w:endnote w:type="continuationNotice" w:id="1">
    <w:p w14:paraId="53A6DED3" w14:textId="77777777" w:rsidR="00CE0D01" w:rsidRDefault="00CE0D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34A0" w14:textId="77777777" w:rsidR="00CE0D01" w:rsidRDefault="00CE0D01" w:rsidP="006A582B">
      <w:r>
        <w:separator/>
      </w:r>
    </w:p>
  </w:footnote>
  <w:footnote w:type="continuationSeparator" w:id="0">
    <w:p w14:paraId="6004C032" w14:textId="77777777" w:rsidR="00CE0D01" w:rsidRDefault="00CE0D01" w:rsidP="006A582B">
      <w:r>
        <w:continuationSeparator/>
      </w:r>
    </w:p>
  </w:footnote>
  <w:footnote w:type="continuationNotice" w:id="1">
    <w:p w14:paraId="1D857E52" w14:textId="77777777" w:rsidR="00CE0D01" w:rsidRDefault="00CE0D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0E2D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26A9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3C6F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0D01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Aakash Narayanan</cp:lastModifiedBy>
  <cp:revision>2</cp:revision>
  <cp:lastPrinted>2014-03-29T07:34:00Z</cp:lastPrinted>
  <dcterms:created xsi:type="dcterms:W3CDTF">2022-03-31T15:31:00Z</dcterms:created>
  <dcterms:modified xsi:type="dcterms:W3CDTF">2022-03-31T15:31:00Z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